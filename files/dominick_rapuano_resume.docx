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z w:val="24"/>
          <w:szCs w:val="24"/>
        </w:rPr>
        <w:alias w:val="Enter your name:"/>
        <w:tag w:val="Enter your name:"/>
        <w:id w:val="4805016"/>
        <w:placeholder>
          <w:docPart w:val="81F4EE08A3F749D98D5D8146615EC2DE"/>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p w14:paraId="09726B41" w14:textId="2F47E1EA" w:rsidR="00351293" w:rsidRPr="006C1ABA" w:rsidRDefault="006C1ABA">
          <w:pPr>
            <w:pStyle w:val="YourName"/>
            <w:rPr>
              <w:sz w:val="24"/>
              <w:szCs w:val="24"/>
            </w:rPr>
          </w:pPr>
          <w:r>
            <w:rPr>
              <w:sz w:val="24"/>
              <w:szCs w:val="24"/>
            </w:rPr>
            <w:t>Dominick</w:t>
          </w:r>
          <w:r w:rsidRPr="006C1ABA">
            <w:rPr>
              <w:sz w:val="24"/>
              <w:szCs w:val="24"/>
            </w:rPr>
            <w:t xml:space="preserve"> Rapuano</w:t>
          </w:r>
        </w:p>
      </w:sdtContent>
    </w:sdt>
    <w:p w14:paraId="058962FA" w14:textId="26F623E5" w:rsidR="00351293" w:rsidRPr="006C1ABA" w:rsidRDefault="006C1ABA">
      <w:pPr>
        <w:pStyle w:val="ContactInformation"/>
        <w:rPr>
          <w:sz w:val="24"/>
          <w:szCs w:val="24"/>
        </w:rPr>
      </w:pPr>
      <w:r>
        <w:rPr>
          <w:sz w:val="24"/>
          <w:szCs w:val="24"/>
        </w:rPr>
        <w:t>Cell: (704) 962-1335</w:t>
      </w:r>
      <w:r w:rsidR="00115D44" w:rsidRPr="006C1ABA">
        <w:rPr>
          <w:sz w:val="24"/>
          <w:szCs w:val="24"/>
        </w:rPr>
        <w:t xml:space="preserve"> </w:t>
      </w:r>
      <w:sdt>
        <w:sdtPr>
          <w:rPr>
            <w:sz w:val="24"/>
            <w:szCs w:val="24"/>
          </w:rPr>
          <w:alias w:val="Separator:"/>
          <w:tag w:val="Separator:"/>
          <w:id w:val="852073584"/>
          <w:placeholder>
            <w:docPart w:val="92010B9869454D099BD36CF30C65B754"/>
          </w:placeholder>
          <w:temporary/>
          <w:showingPlcHdr/>
          <w15:appearance w15:val="hidden"/>
        </w:sdtPr>
        <w:sdtEndPr/>
        <w:sdtContent>
          <w:r w:rsidR="00032A20" w:rsidRPr="006C1ABA">
            <w:rPr>
              <w:sz w:val="24"/>
              <w:szCs w:val="24"/>
            </w:rPr>
            <w:t>|</w:t>
          </w:r>
        </w:sdtContent>
      </w:sdt>
      <w:r w:rsidR="00115D44" w:rsidRPr="006C1ABA">
        <w:rPr>
          <w:sz w:val="24"/>
          <w:szCs w:val="24"/>
        </w:rPr>
        <w:t xml:space="preserve"> </w:t>
      </w:r>
      <w:r>
        <w:rPr>
          <w:sz w:val="24"/>
          <w:szCs w:val="24"/>
        </w:rPr>
        <w:t xml:space="preserve">Github: </w:t>
      </w:r>
      <w:hyperlink r:id="rId7" w:history="1">
        <w:r w:rsidRPr="006C1ABA">
          <w:rPr>
            <w:rStyle w:val="Hyperlink"/>
            <w:sz w:val="24"/>
            <w:szCs w:val="24"/>
          </w:rPr>
          <w:t>github.com/dmrapuano1</w:t>
        </w:r>
      </w:hyperlink>
      <w:r w:rsidR="00115D44" w:rsidRPr="006C1ABA">
        <w:rPr>
          <w:sz w:val="24"/>
          <w:szCs w:val="24"/>
        </w:rPr>
        <w:t xml:space="preserve"> </w:t>
      </w:r>
      <w:sdt>
        <w:sdtPr>
          <w:rPr>
            <w:sz w:val="24"/>
            <w:szCs w:val="24"/>
          </w:rPr>
          <w:alias w:val="Separator:"/>
          <w:tag w:val="Separator:"/>
          <w:id w:val="-1800520950"/>
          <w:placeholder>
            <w:docPart w:val="9A1BF385308441D6814CD6FD920A2716"/>
          </w:placeholder>
          <w:temporary/>
          <w:showingPlcHdr/>
          <w15:appearance w15:val="hidden"/>
        </w:sdtPr>
        <w:sdtEndPr/>
        <w:sdtContent>
          <w:r w:rsidR="00032A20" w:rsidRPr="006C1ABA">
            <w:rPr>
              <w:sz w:val="24"/>
              <w:szCs w:val="24"/>
            </w:rPr>
            <w:t>|</w:t>
          </w:r>
        </w:sdtContent>
      </w:sdt>
      <w:r w:rsidR="00115D44" w:rsidRPr="006C1ABA">
        <w:rPr>
          <w:sz w:val="24"/>
          <w:szCs w:val="24"/>
        </w:rPr>
        <w:t xml:space="preserve"> </w:t>
      </w:r>
      <w:sdt>
        <w:sdtPr>
          <w:rPr>
            <w:sz w:val="24"/>
            <w:szCs w:val="24"/>
          </w:rPr>
          <w:alias w:val="Enter email:"/>
          <w:tag w:val="Enter email:"/>
          <w:id w:val="4805049"/>
          <w:placeholder>
            <w:docPart w:val="4B9DBC46D73343449AAFBE80F79FC38E"/>
          </w:placeholder>
          <w:temporary/>
          <w:showingPlcHdr/>
          <w15:appearance w15:val="hidden"/>
        </w:sdtPr>
        <w:sdtEndPr/>
        <w:sdtContent>
          <w:r w:rsidR="00115D44" w:rsidRPr="006C1ABA">
            <w:rPr>
              <w:sz w:val="24"/>
              <w:szCs w:val="24"/>
            </w:rPr>
            <w:t>E-Mail</w:t>
          </w:r>
        </w:sdtContent>
      </w:sdt>
      <w:r>
        <w:rPr>
          <w:sz w:val="24"/>
          <w:szCs w:val="24"/>
        </w:rPr>
        <w:t>: dmrapuano1@gmail.com</w:t>
      </w:r>
    </w:p>
    <w:p w14:paraId="2571228E" w14:textId="5E5B3943" w:rsidR="006C1ABA" w:rsidRPr="006C1ABA" w:rsidRDefault="006C1ABA" w:rsidP="006C1ABA">
      <w:pPr>
        <w:pStyle w:val="Heading2"/>
        <w:spacing w:before="0"/>
        <w:rPr>
          <w:sz w:val="20"/>
          <w:szCs w:val="20"/>
          <w:u w:val="single"/>
        </w:rPr>
      </w:pPr>
      <w:r w:rsidRPr="006C1ABA">
        <w:rPr>
          <w:sz w:val="20"/>
          <w:szCs w:val="20"/>
          <w:u w:val="single"/>
        </w:rPr>
        <w:t>Experience</w:t>
      </w:r>
    </w:p>
    <w:p w14:paraId="6CB0B3B3" w14:textId="77777777" w:rsidR="006C1ABA" w:rsidRPr="006C1ABA" w:rsidRDefault="006C1ABA" w:rsidP="006C1ABA"/>
    <w:p w14:paraId="0275C2F0" w14:textId="0D284E94" w:rsidR="006C1ABA" w:rsidRPr="006C1ABA" w:rsidRDefault="006C1ABA" w:rsidP="006C1ABA">
      <w:pPr>
        <w:rPr>
          <w:b/>
          <w:bCs/>
          <w:sz w:val="20"/>
          <w:szCs w:val="20"/>
        </w:rPr>
      </w:pPr>
      <w:r w:rsidRPr="006C1ABA">
        <w:rPr>
          <w:b/>
          <w:bCs/>
          <w:sz w:val="20"/>
          <w:szCs w:val="20"/>
        </w:rPr>
        <w:t xml:space="preserve">March 2020 to May 2020 </w:t>
      </w:r>
    </w:p>
    <w:p w14:paraId="69435B13" w14:textId="155B21B5" w:rsidR="006C1ABA" w:rsidRDefault="006C1ABA" w:rsidP="006C1ABA">
      <w:pPr>
        <w:rPr>
          <w:sz w:val="20"/>
          <w:szCs w:val="20"/>
        </w:rPr>
      </w:pPr>
      <w:r w:rsidRPr="006C1ABA">
        <w:rPr>
          <w:sz w:val="20"/>
          <w:szCs w:val="20"/>
        </w:rPr>
        <w:t>Contractor for Mozilla VR</w:t>
      </w:r>
    </w:p>
    <w:p w14:paraId="6428C969" w14:textId="77777777" w:rsidR="006C1ABA" w:rsidRPr="006C1ABA" w:rsidRDefault="006C1ABA" w:rsidP="006C1ABA">
      <w:pPr>
        <w:rPr>
          <w:sz w:val="20"/>
          <w:szCs w:val="20"/>
        </w:rPr>
      </w:pPr>
    </w:p>
    <w:p w14:paraId="5809E5DB" w14:textId="7C083E8B" w:rsidR="006C1ABA" w:rsidRPr="006C1ABA" w:rsidRDefault="006C1ABA" w:rsidP="006C1ABA">
      <w:pPr>
        <w:rPr>
          <w:sz w:val="20"/>
          <w:szCs w:val="20"/>
        </w:rPr>
      </w:pPr>
      <w:r>
        <w:rPr>
          <w:sz w:val="20"/>
          <w:szCs w:val="20"/>
        </w:rPr>
        <w:t xml:space="preserve">This was a </w:t>
      </w:r>
      <w:r w:rsidR="00E6519F">
        <w:rPr>
          <w:sz w:val="20"/>
          <w:szCs w:val="20"/>
        </w:rPr>
        <w:t>two</w:t>
      </w:r>
      <w:r w:rsidRPr="006C1ABA">
        <w:rPr>
          <w:sz w:val="20"/>
          <w:szCs w:val="20"/>
        </w:rPr>
        <w:t xml:space="preserve"> month contract with Mozilla VR with weekly sprints to deliver an admin portal in React with a Node API backend. </w:t>
      </w:r>
      <w:r w:rsidR="00B504E3">
        <w:rPr>
          <w:sz w:val="20"/>
          <w:szCs w:val="20"/>
        </w:rPr>
        <w:t xml:space="preserve">In this project, I was mainly responsible for building the UI and database </w:t>
      </w:r>
      <w:r w:rsidR="00152ACC">
        <w:rPr>
          <w:sz w:val="20"/>
          <w:szCs w:val="20"/>
        </w:rPr>
        <w:t>requests. All code was f</w:t>
      </w:r>
      <w:r w:rsidRPr="006C1ABA">
        <w:rPr>
          <w:sz w:val="20"/>
          <w:szCs w:val="20"/>
        </w:rPr>
        <w:t xml:space="preserve">ully tested using Mocha/Chai and </w:t>
      </w:r>
      <w:r w:rsidR="00152ACC">
        <w:rPr>
          <w:sz w:val="20"/>
          <w:szCs w:val="20"/>
        </w:rPr>
        <w:t xml:space="preserve">we </w:t>
      </w:r>
      <w:r w:rsidRPr="006C1ABA">
        <w:rPr>
          <w:sz w:val="20"/>
          <w:szCs w:val="20"/>
        </w:rPr>
        <w:t>used AWS S3 to store screenshots.</w:t>
      </w:r>
    </w:p>
    <w:p w14:paraId="33FA48F8" w14:textId="77777777" w:rsidR="006C1ABA" w:rsidRPr="006C1ABA" w:rsidRDefault="006C1ABA" w:rsidP="006C1ABA"/>
    <w:p w14:paraId="00477270" w14:textId="77777777" w:rsidR="006C1ABA" w:rsidRPr="006C1ABA" w:rsidRDefault="006C1ABA" w:rsidP="006C1ABA">
      <w:pPr>
        <w:pStyle w:val="Dates"/>
        <w:rPr>
          <w:sz w:val="20"/>
        </w:rPr>
      </w:pPr>
      <w:r w:rsidRPr="006C1ABA">
        <w:rPr>
          <w:sz w:val="20"/>
        </w:rPr>
        <w:t>September 2017–January 2020</w:t>
      </w:r>
    </w:p>
    <w:p w14:paraId="4FFDE5CA" w14:textId="3FB273A5" w:rsidR="006C1ABA" w:rsidRPr="006C1ABA" w:rsidRDefault="006C1ABA" w:rsidP="006C1ABA">
      <w:pPr>
        <w:pStyle w:val="Experience"/>
        <w:rPr>
          <w:sz w:val="20"/>
          <w:szCs w:val="20"/>
        </w:rPr>
      </w:pPr>
      <w:r w:rsidRPr="006C1ABA">
        <w:rPr>
          <w:sz w:val="20"/>
          <w:szCs w:val="20"/>
        </w:rPr>
        <w:t>Master Sales Agen</w:t>
      </w:r>
      <w:r>
        <w:rPr>
          <w:sz w:val="20"/>
          <w:szCs w:val="20"/>
        </w:rPr>
        <w:t>t at</w:t>
      </w:r>
      <w:r w:rsidRPr="006C1ABA">
        <w:rPr>
          <w:sz w:val="20"/>
          <w:szCs w:val="20"/>
        </w:rPr>
        <w:t xml:space="preserve"> Red Ventures</w:t>
      </w:r>
    </w:p>
    <w:p w14:paraId="5A654B94" w14:textId="471A4803" w:rsidR="006C1ABA" w:rsidRPr="006C1ABA" w:rsidRDefault="006C1ABA" w:rsidP="006C1ABA">
      <w:pPr>
        <w:rPr>
          <w:sz w:val="20"/>
          <w:szCs w:val="20"/>
        </w:rPr>
      </w:pPr>
      <w:r w:rsidRPr="006C1ABA">
        <w:rPr>
          <w:sz w:val="20"/>
          <w:szCs w:val="20"/>
        </w:rPr>
        <w:t xml:space="preserve">At Red Ventures, I was mainly responsible for taking calls and selling potential customers different products. I won multiple awards and was one of the </w:t>
      </w:r>
      <w:r>
        <w:rPr>
          <w:sz w:val="20"/>
          <w:szCs w:val="20"/>
        </w:rPr>
        <w:t>top agents</w:t>
      </w:r>
      <w:r w:rsidRPr="006C1ABA">
        <w:rPr>
          <w:sz w:val="20"/>
          <w:szCs w:val="20"/>
        </w:rPr>
        <w:t xml:space="preserve"> on my business for about half my time in the position.</w:t>
      </w:r>
    </w:p>
    <w:p w14:paraId="7B1142C8" w14:textId="77777777" w:rsidR="006C1ABA" w:rsidRPr="006C1ABA" w:rsidRDefault="006C1ABA" w:rsidP="006C1ABA">
      <w:pPr>
        <w:rPr>
          <w:sz w:val="20"/>
          <w:szCs w:val="20"/>
        </w:rPr>
      </w:pPr>
    </w:p>
    <w:p w14:paraId="603BE093" w14:textId="77777777" w:rsidR="006C1ABA" w:rsidRPr="006C1ABA" w:rsidRDefault="006C1ABA" w:rsidP="006C1ABA">
      <w:pPr>
        <w:pStyle w:val="Dates"/>
        <w:rPr>
          <w:sz w:val="20"/>
        </w:rPr>
      </w:pPr>
      <w:r w:rsidRPr="006C1ABA">
        <w:rPr>
          <w:sz w:val="20"/>
        </w:rPr>
        <w:t>August 2015–September 2017</w:t>
      </w:r>
    </w:p>
    <w:p w14:paraId="74235339" w14:textId="6BB25B7E" w:rsidR="006C1ABA" w:rsidRPr="006C1ABA" w:rsidRDefault="006C1ABA" w:rsidP="006C1ABA">
      <w:pPr>
        <w:pStyle w:val="Experience"/>
        <w:rPr>
          <w:sz w:val="20"/>
          <w:szCs w:val="20"/>
        </w:rPr>
      </w:pPr>
      <w:r w:rsidRPr="006C1ABA">
        <w:rPr>
          <w:sz w:val="20"/>
          <w:szCs w:val="20"/>
        </w:rPr>
        <w:t>Sales Support Generalis</w:t>
      </w:r>
      <w:r>
        <w:rPr>
          <w:sz w:val="20"/>
          <w:szCs w:val="20"/>
        </w:rPr>
        <w:t>t and</w:t>
      </w:r>
      <w:r w:rsidRPr="006C1ABA">
        <w:rPr>
          <w:sz w:val="20"/>
          <w:szCs w:val="20"/>
        </w:rPr>
        <w:t xml:space="preserve"> TAP Superviso</w:t>
      </w:r>
      <w:r>
        <w:rPr>
          <w:sz w:val="20"/>
          <w:szCs w:val="20"/>
        </w:rPr>
        <w:t>r at</w:t>
      </w:r>
      <w:r w:rsidRPr="006C1ABA">
        <w:rPr>
          <w:sz w:val="20"/>
          <w:szCs w:val="20"/>
        </w:rPr>
        <w:t xml:space="preserve"> Victoria’s Secret</w:t>
      </w:r>
    </w:p>
    <w:p w14:paraId="0A3C9A29" w14:textId="49826AB5" w:rsidR="006C1ABA" w:rsidRPr="006C1ABA" w:rsidRDefault="006C1ABA" w:rsidP="006C1ABA">
      <w:pPr>
        <w:rPr>
          <w:sz w:val="20"/>
          <w:szCs w:val="20"/>
        </w:rPr>
      </w:pPr>
      <w:r w:rsidRPr="006C1ABA">
        <w:rPr>
          <w:sz w:val="20"/>
          <w:szCs w:val="20"/>
        </w:rPr>
        <w:t xml:space="preserve">I was </w:t>
      </w:r>
      <w:r>
        <w:rPr>
          <w:sz w:val="20"/>
          <w:szCs w:val="20"/>
        </w:rPr>
        <w:t>a</w:t>
      </w:r>
      <w:r w:rsidRPr="006C1ABA">
        <w:rPr>
          <w:sz w:val="20"/>
          <w:szCs w:val="20"/>
        </w:rPr>
        <w:t xml:space="preserve"> supervisor responsible to fill in for miscellaneous assignments that were left undone, mainly due to vacations or leave of absence of other supervisors. </w:t>
      </w:r>
      <w:r>
        <w:rPr>
          <w:sz w:val="20"/>
          <w:szCs w:val="20"/>
        </w:rPr>
        <w:t>At Victoria’s Secret</w:t>
      </w:r>
      <w:r w:rsidRPr="006C1ABA">
        <w:rPr>
          <w:sz w:val="20"/>
          <w:szCs w:val="20"/>
        </w:rPr>
        <w:t xml:space="preserve"> I managed teams, built schedules, and protected assets</w:t>
      </w:r>
      <w:r>
        <w:rPr>
          <w:sz w:val="20"/>
          <w:szCs w:val="20"/>
        </w:rPr>
        <w:t xml:space="preserve"> as well as sold products to customers.</w:t>
      </w:r>
    </w:p>
    <w:p w14:paraId="51F2D276" w14:textId="77777777" w:rsidR="006C1ABA" w:rsidRPr="006C1ABA" w:rsidRDefault="006C1ABA" w:rsidP="006C1ABA">
      <w:pPr>
        <w:rPr>
          <w:sz w:val="20"/>
          <w:szCs w:val="20"/>
        </w:rPr>
      </w:pPr>
    </w:p>
    <w:p w14:paraId="6B80E237" w14:textId="77777777" w:rsidR="006C1ABA" w:rsidRPr="006C1ABA" w:rsidRDefault="006C1ABA" w:rsidP="006C1ABA">
      <w:pPr>
        <w:pStyle w:val="Dates"/>
        <w:rPr>
          <w:sz w:val="20"/>
        </w:rPr>
      </w:pPr>
      <w:r w:rsidRPr="006C1ABA">
        <w:rPr>
          <w:sz w:val="20"/>
        </w:rPr>
        <w:t>June 2012–September 2016</w:t>
      </w:r>
    </w:p>
    <w:p w14:paraId="4A7340A8" w14:textId="75EDD70B" w:rsidR="006C1ABA" w:rsidRPr="006C1ABA" w:rsidRDefault="006C1ABA" w:rsidP="006C1ABA">
      <w:pPr>
        <w:pStyle w:val="Experience"/>
        <w:rPr>
          <w:sz w:val="20"/>
          <w:szCs w:val="20"/>
        </w:rPr>
      </w:pPr>
      <w:r w:rsidRPr="006C1ABA">
        <w:rPr>
          <w:sz w:val="20"/>
          <w:szCs w:val="20"/>
        </w:rPr>
        <w:t>Unit Superviso</w:t>
      </w:r>
      <w:r>
        <w:rPr>
          <w:sz w:val="20"/>
          <w:szCs w:val="20"/>
        </w:rPr>
        <w:t xml:space="preserve">r at </w:t>
      </w:r>
      <w:r w:rsidRPr="006C1ABA">
        <w:rPr>
          <w:sz w:val="20"/>
          <w:szCs w:val="20"/>
        </w:rPr>
        <w:t xml:space="preserve">Aramark </w:t>
      </w:r>
      <w:r>
        <w:rPr>
          <w:sz w:val="20"/>
          <w:szCs w:val="20"/>
        </w:rPr>
        <w:t>on Western Carolina University Campus</w:t>
      </w:r>
    </w:p>
    <w:p w14:paraId="6CE3B5CF" w14:textId="10A1B8E7" w:rsidR="00351293" w:rsidRPr="006C1ABA" w:rsidRDefault="006C1ABA" w:rsidP="006C1ABA">
      <w:pPr>
        <w:rPr>
          <w:sz w:val="20"/>
          <w:szCs w:val="20"/>
        </w:rPr>
      </w:pPr>
      <w:r w:rsidRPr="006C1ABA">
        <w:rPr>
          <w:sz w:val="20"/>
          <w:szCs w:val="20"/>
        </w:rPr>
        <w:t>For the last two years at this position, I was one of two supervisors over the Which Wich Sandwich location. My primary tasks were to enter shipment orders, ensure new employees were trained to standard, maintain and process inventory, and to ensure shift supervisors were held accountable for everyday tasks to be completed.</w:t>
      </w:r>
    </w:p>
    <w:p w14:paraId="2D44405D" w14:textId="77777777" w:rsidR="006C1ABA" w:rsidRPr="006C1ABA" w:rsidRDefault="006C1ABA" w:rsidP="006C1ABA">
      <w:pPr>
        <w:pStyle w:val="Heading2"/>
        <w:rPr>
          <w:sz w:val="20"/>
          <w:szCs w:val="20"/>
          <w:u w:val="single"/>
        </w:rPr>
      </w:pPr>
      <w:r w:rsidRPr="006C1ABA">
        <w:rPr>
          <w:sz w:val="20"/>
          <w:szCs w:val="20"/>
          <w:u w:val="single"/>
        </w:rPr>
        <w:t>Education</w:t>
      </w:r>
    </w:p>
    <w:p w14:paraId="735B0981" w14:textId="0971EA00" w:rsidR="006C1ABA" w:rsidRDefault="006C1ABA" w:rsidP="000C494B">
      <w:pPr>
        <w:rPr>
          <w:sz w:val="20"/>
          <w:szCs w:val="20"/>
        </w:rPr>
      </w:pPr>
      <w:r w:rsidRPr="006C1ABA">
        <w:rPr>
          <w:sz w:val="20"/>
          <w:szCs w:val="20"/>
        </w:rPr>
        <w:t>Career Foundry, Berlin, GE (online)</w:t>
      </w:r>
    </w:p>
    <w:p w14:paraId="722ABE17" w14:textId="117D3EE2" w:rsidR="000C494B" w:rsidRPr="006C1ABA" w:rsidRDefault="000C494B" w:rsidP="000C494B">
      <w:pPr>
        <w:rPr>
          <w:sz w:val="20"/>
          <w:szCs w:val="20"/>
        </w:rPr>
      </w:pPr>
      <w:r>
        <w:rPr>
          <w:sz w:val="20"/>
          <w:szCs w:val="20"/>
        </w:rPr>
        <w:t>Western Carolina University, Cullowhee, NC</w:t>
      </w:r>
    </w:p>
    <w:p w14:paraId="180B3926" w14:textId="77777777" w:rsidR="006C1ABA" w:rsidRPr="006C1ABA" w:rsidRDefault="006C1ABA" w:rsidP="006C1ABA">
      <w:pPr>
        <w:pStyle w:val="Heading2"/>
        <w:rPr>
          <w:sz w:val="20"/>
          <w:szCs w:val="20"/>
          <w:u w:val="single"/>
        </w:rPr>
      </w:pPr>
      <w:r w:rsidRPr="006C1ABA">
        <w:rPr>
          <w:sz w:val="20"/>
          <w:szCs w:val="20"/>
          <w:u w:val="single"/>
        </w:rPr>
        <w:t>Skills</w:t>
      </w:r>
    </w:p>
    <w:p w14:paraId="74A9E171" w14:textId="39CE78EF" w:rsidR="006C1ABA" w:rsidRPr="006C1ABA" w:rsidRDefault="00AE5EDB" w:rsidP="006C1ABA">
      <w:pPr>
        <w:rPr>
          <w:sz w:val="20"/>
          <w:szCs w:val="20"/>
        </w:rPr>
      </w:pPr>
      <w:r w:rsidRPr="00AE5EDB">
        <w:rPr>
          <w:sz w:val="20"/>
          <w:szCs w:val="20"/>
        </w:rPr>
        <w:t>HTML, CSS, JavaScript (including JQuery, ES6 and TypeScript), React, and Node</w:t>
      </w:r>
    </w:p>
    <w:p w14:paraId="5F8EAC76" w14:textId="77777777" w:rsidR="006C1ABA" w:rsidRPr="006C1ABA" w:rsidRDefault="006C1ABA" w:rsidP="006C1ABA">
      <w:pPr>
        <w:rPr>
          <w:sz w:val="20"/>
          <w:szCs w:val="20"/>
        </w:rPr>
      </w:pPr>
      <w:r w:rsidRPr="006C1ABA">
        <w:rPr>
          <w:sz w:val="20"/>
          <w:szCs w:val="20"/>
        </w:rPr>
        <w:t>Managing and running a team</w:t>
      </w:r>
    </w:p>
    <w:p w14:paraId="7F7B0F32" w14:textId="77777777" w:rsidR="006C1ABA" w:rsidRPr="006C1ABA" w:rsidRDefault="006C1ABA" w:rsidP="006C1ABA">
      <w:pPr>
        <w:rPr>
          <w:sz w:val="20"/>
          <w:szCs w:val="20"/>
        </w:rPr>
      </w:pPr>
      <w:r w:rsidRPr="006C1ABA">
        <w:rPr>
          <w:sz w:val="20"/>
          <w:szCs w:val="20"/>
        </w:rPr>
        <w:t xml:space="preserve">Data-entry and maintenance </w:t>
      </w:r>
    </w:p>
    <w:p w14:paraId="2F02DEC9" w14:textId="77777777" w:rsidR="006C1ABA" w:rsidRPr="006C1ABA" w:rsidRDefault="006C1ABA" w:rsidP="006C1ABA">
      <w:pPr>
        <w:rPr>
          <w:sz w:val="20"/>
          <w:szCs w:val="20"/>
        </w:rPr>
      </w:pPr>
      <w:r w:rsidRPr="006C1ABA">
        <w:rPr>
          <w:sz w:val="20"/>
          <w:szCs w:val="20"/>
        </w:rPr>
        <w:t>Communication</w:t>
      </w:r>
    </w:p>
    <w:p w14:paraId="1C2994F8" w14:textId="77777777" w:rsidR="006C1ABA" w:rsidRPr="006C1ABA" w:rsidRDefault="006C1ABA" w:rsidP="006C1ABA">
      <w:pPr>
        <w:rPr>
          <w:sz w:val="20"/>
          <w:szCs w:val="20"/>
        </w:rPr>
      </w:pPr>
      <w:r w:rsidRPr="006C1ABA">
        <w:rPr>
          <w:sz w:val="20"/>
          <w:szCs w:val="20"/>
        </w:rPr>
        <w:t>Problem-solving</w:t>
      </w:r>
    </w:p>
    <w:p w14:paraId="0244C0AB" w14:textId="2B448B54" w:rsidR="006C1ABA" w:rsidRDefault="006C1ABA" w:rsidP="006C1ABA">
      <w:pPr>
        <w:rPr>
          <w:sz w:val="20"/>
          <w:szCs w:val="20"/>
        </w:rPr>
      </w:pPr>
      <w:r w:rsidRPr="006C1ABA">
        <w:rPr>
          <w:sz w:val="20"/>
          <w:szCs w:val="20"/>
        </w:rPr>
        <w:t>Teamwork</w:t>
      </w:r>
    </w:p>
    <w:p w14:paraId="7FA1ECBB" w14:textId="0203AC43" w:rsidR="006C1ABA" w:rsidRDefault="006C1ABA" w:rsidP="006C1ABA">
      <w:pPr>
        <w:rPr>
          <w:sz w:val="20"/>
          <w:szCs w:val="20"/>
        </w:rPr>
      </w:pPr>
    </w:p>
    <w:p w14:paraId="21FF63F9" w14:textId="4A55C636" w:rsidR="006C1ABA" w:rsidRPr="006C1ABA" w:rsidRDefault="006C1ABA" w:rsidP="006C1ABA">
      <w:pPr>
        <w:pStyle w:val="Heading2"/>
        <w:rPr>
          <w:sz w:val="20"/>
          <w:szCs w:val="20"/>
          <w:u w:val="single"/>
        </w:rPr>
      </w:pPr>
      <w:r w:rsidRPr="006C1ABA">
        <w:rPr>
          <w:sz w:val="20"/>
          <w:szCs w:val="20"/>
          <w:u w:val="single"/>
        </w:rPr>
        <w:t>Portfolio</w:t>
      </w:r>
    </w:p>
    <w:p w14:paraId="61F43039" w14:textId="77777777" w:rsidR="006C1ABA" w:rsidRPr="006C1ABA" w:rsidRDefault="006C1ABA" w:rsidP="006C1ABA">
      <w:pPr>
        <w:rPr>
          <w:sz w:val="20"/>
          <w:szCs w:val="20"/>
        </w:rPr>
      </w:pPr>
    </w:p>
    <w:p w14:paraId="6E0ABEBD" w14:textId="32E99414" w:rsidR="006C1ABA" w:rsidRPr="006C1ABA" w:rsidRDefault="006C1ABA" w:rsidP="006C1ABA">
      <w:pPr>
        <w:rPr>
          <w:sz w:val="20"/>
          <w:szCs w:val="20"/>
        </w:rPr>
      </w:pPr>
      <w:r w:rsidRPr="006C1ABA">
        <w:rPr>
          <w:sz w:val="20"/>
          <w:szCs w:val="20"/>
        </w:rPr>
        <w:t xml:space="preserve">All my recent projects are available in my portfolio at </w:t>
      </w:r>
      <w:hyperlink r:id="rId8" w:history="1">
        <w:r w:rsidRPr="006C1ABA">
          <w:rPr>
            <w:rStyle w:val="Hyperlink"/>
            <w:sz w:val="20"/>
            <w:szCs w:val="20"/>
          </w:rPr>
          <w:t>https://dmrapuano1.github.io/portfolio_website/work.html</w:t>
        </w:r>
      </w:hyperlink>
    </w:p>
    <w:sectPr w:rsidR="006C1ABA" w:rsidRPr="006C1ABA">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97B5A" w14:textId="77777777" w:rsidR="009A0091" w:rsidRDefault="009A0091">
      <w:pPr>
        <w:spacing w:line="240" w:lineRule="auto"/>
      </w:pPr>
      <w:r>
        <w:separator/>
      </w:r>
    </w:p>
  </w:endnote>
  <w:endnote w:type="continuationSeparator" w:id="0">
    <w:p w14:paraId="72E755F3" w14:textId="77777777" w:rsidR="009A0091" w:rsidRDefault="009A0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A8DA1" w14:textId="77777777" w:rsidR="00332342" w:rsidRDefault="003323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8A573" w14:textId="77777777" w:rsidR="00332342" w:rsidRDefault="003323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1056C" w14:textId="77777777" w:rsidR="00332342" w:rsidRDefault="00332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A598F" w14:textId="77777777" w:rsidR="009A0091" w:rsidRDefault="009A0091">
      <w:pPr>
        <w:spacing w:line="240" w:lineRule="auto"/>
      </w:pPr>
      <w:r>
        <w:separator/>
      </w:r>
    </w:p>
  </w:footnote>
  <w:footnote w:type="continuationSeparator" w:id="0">
    <w:p w14:paraId="4BA6F4E9" w14:textId="77777777" w:rsidR="009A0091" w:rsidRDefault="009A00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13A1E" w14:textId="77777777" w:rsidR="00332342" w:rsidRDefault="003323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75AC0" w14:textId="2465C978" w:rsidR="00351293" w:rsidRDefault="009A0091">
    <w:pPr>
      <w:pStyle w:val="YourName"/>
    </w:pPr>
    <w:sdt>
      <w:sdtPr>
        <w:alias w:val="Your name:"/>
        <w:tag w:val="Your name:"/>
        <w:id w:val="1763177383"/>
        <w:placeholder>
          <w:docPart w:val="3B67373AD330416BA9A87677BE669F8A"/>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r w:rsidR="006C1ABA">
          <w:t>Dominick Rapuano</w:t>
        </w:r>
      </w:sdtContent>
    </w:sdt>
    <w:r w:rsidR="00115D44">
      <w:tab/>
      <w:t xml:space="preserve">Page </w:t>
    </w:r>
    <w:r w:rsidR="00115D44">
      <w:rPr>
        <w:noProof/>
      </w:rPr>
      <w:fldChar w:fldCharType="begin"/>
    </w:r>
    <w:r w:rsidR="00115D44">
      <w:rPr>
        <w:noProof/>
      </w:rPr>
      <w:instrText xml:space="preserve"> PAGE   \* MERGEFORMAT </w:instrText>
    </w:r>
    <w:r w:rsidR="00115D44">
      <w:rPr>
        <w:noProof/>
      </w:rPr>
      <w:fldChar w:fldCharType="separate"/>
    </w:r>
    <w:r w:rsidR="00992C80">
      <w:rPr>
        <w:noProof/>
      </w:rPr>
      <w:t>2</w:t>
    </w:r>
    <w:r w:rsidR="00115D44">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95D4C" w14:textId="77777777" w:rsidR="00332342" w:rsidRDefault="00332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71038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EB1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9045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871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AE67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E35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EAC0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483A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E8EC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EFD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B51367"/>
    <w:multiLevelType w:val="multilevel"/>
    <w:tmpl w:val="13C2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BA"/>
    <w:rsid w:val="00032A20"/>
    <w:rsid w:val="000473E6"/>
    <w:rsid w:val="000C494B"/>
    <w:rsid w:val="000D5D58"/>
    <w:rsid w:val="00115D44"/>
    <w:rsid w:val="001219C5"/>
    <w:rsid w:val="001366D7"/>
    <w:rsid w:val="00152ACC"/>
    <w:rsid w:val="001E6FD8"/>
    <w:rsid w:val="002850C9"/>
    <w:rsid w:val="00332342"/>
    <w:rsid w:val="00351293"/>
    <w:rsid w:val="00394CA0"/>
    <w:rsid w:val="004C0619"/>
    <w:rsid w:val="005370C9"/>
    <w:rsid w:val="005B5E8B"/>
    <w:rsid w:val="006243F7"/>
    <w:rsid w:val="006C1ABA"/>
    <w:rsid w:val="006D2DA5"/>
    <w:rsid w:val="006D3943"/>
    <w:rsid w:val="00740ED8"/>
    <w:rsid w:val="00823B8D"/>
    <w:rsid w:val="00847465"/>
    <w:rsid w:val="008C3BBE"/>
    <w:rsid w:val="0096494E"/>
    <w:rsid w:val="00992C80"/>
    <w:rsid w:val="009A0091"/>
    <w:rsid w:val="00AE5EDB"/>
    <w:rsid w:val="00B504E3"/>
    <w:rsid w:val="00B5475F"/>
    <w:rsid w:val="00B70E24"/>
    <w:rsid w:val="00BF6A8E"/>
    <w:rsid w:val="00C01DA0"/>
    <w:rsid w:val="00C72945"/>
    <w:rsid w:val="00CC1A5B"/>
    <w:rsid w:val="00E6519F"/>
    <w:rsid w:val="00EF31B1"/>
    <w:rsid w:val="00F6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E2A4CE1"/>
  <w15:docId w15:val="{56C0247E-8C83-48CE-9DD1-F05C3DFA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semiHidden="1" w:uiPriority="4"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8E"/>
    <w:pPr>
      <w:spacing w:after="0" w:line="264" w:lineRule="auto"/>
    </w:pPr>
    <w:rPr>
      <w:sz w:val="16"/>
    </w:rPr>
  </w:style>
  <w:style w:type="paragraph" w:styleId="Heading1">
    <w:name w:val="heading 1"/>
    <w:basedOn w:val="Normal"/>
    <w:next w:val="Normal"/>
    <w:link w:val="Heading1Char"/>
    <w:uiPriority w:val="9"/>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9"/>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9"/>
    <w:semiHidden/>
    <w:unhideWhenUsed/>
    <w:qFormat/>
    <w:pPr>
      <w:ind w:left="288"/>
      <w:outlineLvl w:val="2"/>
    </w:pPr>
    <w:rPr>
      <w:i/>
    </w:rPr>
  </w:style>
  <w:style w:type="paragraph" w:styleId="Heading4">
    <w:name w:val="heading 4"/>
    <w:basedOn w:val="Normal"/>
    <w:next w:val="Normal"/>
    <w:link w:val="Heading4Char"/>
    <w:uiPriority w:val="9"/>
    <w:semiHidden/>
    <w:unhideWhenUsed/>
    <w:qFormat/>
    <w:rsid w:val="00BF6A8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6A8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BF6A8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6A8E"/>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BF6A8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C72945"/>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9"/>
    <w:rsid w:val="00C72945"/>
    <w:rPr>
      <w:caps/>
      <w:color w:val="000000" w:themeColor="text1"/>
      <w:spacing w:val="10"/>
      <w:sz w:val="16"/>
    </w:rPr>
  </w:style>
  <w:style w:type="character" w:customStyle="1" w:styleId="Heading3Char">
    <w:name w:val="Heading 3 Char"/>
    <w:basedOn w:val="DefaultParagraphFont"/>
    <w:link w:val="Heading3"/>
    <w:uiPriority w:val="9"/>
    <w:semiHidden/>
    <w:rsid w:val="00C72945"/>
    <w:rPr>
      <w:i/>
      <w:sz w:val="16"/>
    </w:rPr>
  </w:style>
  <w:style w:type="paragraph" w:customStyle="1" w:styleId="JobTitle">
    <w:name w:val="Job Title"/>
    <w:basedOn w:val="Normal"/>
    <w:link w:val="JobTitleChar"/>
    <w:uiPriority w:val="2"/>
    <w:qFormat/>
    <w:pPr>
      <w:tabs>
        <w:tab w:val="left" w:pos="7560"/>
      </w:tabs>
      <w:ind w:left="288"/>
    </w:pPr>
    <w:rPr>
      <w:b/>
    </w:rPr>
  </w:style>
  <w:style w:type="character" w:customStyle="1" w:styleId="JobTitleChar">
    <w:name w:val="Job Title Char"/>
    <w:basedOn w:val="DefaultParagraphFont"/>
    <w:link w:val="JobTitle"/>
    <w:uiPriority w:val="2"/>
    <w:rsid w:val="00C72945"/>
    <w:rPr>
      <w:b/>
      <w:sz w:val="16"/>
    </w:rPr>
  </w:style>
  <w:style w:type="paragraph" w:customStyle="1" w:styleId="ContactInformation">
    <w:name w:val="Contact Information"/>
    <w:basedOn w:val="Normal"/>
    <w:uiPriority w:val="1"/>
    <w:qFormat/>
    <w:pPr>
      <w:spacing w:after="400"/>
      <w:ind w:left="288"/>
    </w:pPr>
  </w:style>
  <w:style w:type="paragraph" w:customStyle="1" w:styleId="NormalBodyText">
    <w:name w:val="Normal Body Text"/>
    <w:basedOn w:val="Normal"/>
    <w:uiPriority w:val="2"/>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uiPriority w:val="2"/>
    <w:qFormat/>
    <w:pPr>
      <w:ind w:left="288"/>
    </w:pPr>
  </w:style>
  <w:style w:type="paragraph" w:customStyle="1" w:styleId="SpaceAfter">
    <w:name w:val="Space After"/>
    <w:basedOn w:val="Normal"/>
    <w:uiPriority w:val="2"/>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uiPriority w:val="3"/>
    <w:qFormat/>
    <w:pPr>
      <w:tabs>
        <w:tab w:val="left" w:pos="7560"/>
      </w:tabs>
      <w:spacing w:after="160"/>
      <w:ind w:left="288"/>
    </w:pPr>
  </w:style>
  <w:style w:type="paragraph" w:customStyle="1" w:styleId="SectionHeading">
    <w:name w:val="Section Heading"/>
    <w:basedOn w:val="Normal"/>
    <w:uiPriority w:val="1"/>
    <w:qFormat/>
    <w:pPr>
      <w:spacing w:before="240" w:after="40"/>
      <w:outlineLvl w:val="1"/>
    </w:pPr>
    <w:rPr>
      <w:caps/>
      <w:color w:val="000000" w:themeColor="text1"/>
      <w:spacing w:val="10"/>
    </w:rPr>
  </w:style>
  <w:style w:type="paragraph" w:customStyle="1" w:styleId="ItalicHeading">
    <w:name w:val="Italic Heading"/>
    <w:basedOn w:val="Normal"/>
    <w:uiPriority w:val="3"/>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paragraph" w:styleId="BlockText">
    <w:name w:val="Block Text"/>
    <w:basedOn w:val="Normal"/>
    <w:uiPriority w:val="3"/>
    <w:semiHidden/>
    <w:unhideWhenUsed/>
    <w:qFormat/>
    <w:rsid w:val="00BF6A8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character" w:customStyle="1" w:styleId="Heading4Char">
    <w:name w:val="Heading 4 Char"/>
    <w:basedOn w:val="DefaultParagraphFont"/>
    <w:link w:val="Heading4"/>
    <w:uiPriority w:val="9"/>
    <w:semiHidden/>
    <w:rsid w:val="00BF6A8E"/>
    <w:rPr>
      <w:rFonts w:asciiTheme="majorHAnsi" w:eastAsiaTheme="majorEastAsia" w:hAnsiTheme="majorHAnsi" w:cstheme="majorBidi"/>
      <w:i/>
      <w:iCs/>
      <w:color w:val="365F91" w:themeColor="accent1" w:themeShade="BF"/>
      <w:sz w:val="16"/>
    </w:rPr>
  </w:style>
  <w:style w:type="character" w:customStyle="1" w:styleId="Heading5Char">
    <w:name w:val="Heading 5 Char"/>
    <w:basedOn w:val="DefaultParagraphFont"/>
    <w:link w:val="Heading5"/>
    <w:uiPriority w:val="9"/>
    <w:semiHidden/>
    <w:rsid w:val="00BF6A8E"/>
    <w:rPr>
      <w:rFonts w:asciiTheme="majorHAnsi" w:eastAsiaTheme="majorEastAsia" w:hAnsiTheme="majorHAnsi" w:cstheme="majorBidi"/>
      <w:color w:val="365F91" w:themeColor="accent1" w:themeShade="BF"/>
      <w:sz w:val="16"/>
    </w:rPr>
  </w:style>
  <w:style w:type="character" w:customStyle="1" w:styleId="Heading7Char">
    <w:name w:val="Heading 7 Char"/>
    <w:basedOn w:val="DefaultParagraphFont"/>
    <w:link w:val="Heading7"/>
    <w:uiPriority w:val="9"/>
    <w:semiHidden/>
    <w:rsid w:val="00BF6A8E"/>
    <w:rPr>
      <w:rFonts w:asciiTheme="majorHAnsi" w:eastAsiaTheme="majorEastAsia" w:hAnsiTheme="majorHAnsi" w:cstheme="majorBidi"/>
      <w:i/>
      <w:iCs/>
      <w:color w:val="243F60" w:themeColor="accent1" w:themeShade="7F"/>
      <w:sz w:val="16"/>
    </w:rPr>
  </w:style>
  <w:style w:type="character" w:customStyle="1" w:styleId="Heading8Char">
    <w:name w:val="Heading 8 Char"/>
    <w:basedOn w:val="DefaultParagraphFont"/>
    <w:link w:val="Heading8"/>
    <w:uiPriority w:val="9"/>
    <w:semiHidden/>
    <w:rsid w:val="00BF6A8E"/>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BF6A8E"/>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BF6A8E"/>
    <w:rPr>
      <w:i/>
      <w:iCs/>
      <w:color w:val="365F91" w:themeColor="accent1" w:themeShade="BF"/>
    </w:rPr>
  </w:style>
  <w:style w:type="paragraph" w:styleId="IntenseQuote">
    <w:name w:val="Intense Quote"/>
    <w:basedOn w:val="Normal"/>
    <w:next w:val="Normal"/>
    <w:link w:val="IntenseQuoteChar"/>
    <w:uiPriority w:val="30"/>
    <w:semiHidden/>
    <w:unhideWhenUsed/>
    <w:qFormat/>
    <w:rsid w:val="00BF6A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F6A8E"/>
    <w:rPr>
      <w:i/>
      <w:iCs/>
      <w:color w:val="365F91" w:themeColor="accent1" w:themeShade="BF"/>
      <w:sz w:val="16"/>
    </w:rPr>
  </w:style>
  <w:style w:type="character" w:styleId="IntenseReference">
    <w:name w:val="Intense Reference"/>
    <w:basedOn w:val="DefaultParagraphFont"/>
    <w:uiPriority w:val="32"/>
    <w:semiHidden/>
    <w:unhideWhenUsed/>
    <w:qFormat/>
    <w:rsid w:val="00BF6A8E"/>
    <w:rPr>
      <w:b/>
      <w:bCs/>
      <w:caps w:val="0"/>
      <w:smallCaps/>
      <w:color w:val="365F91" w:themeColor="accent1" w:themeShade="BF"/>
      <w:spacing w:val="5"/>
    </w:rPr>
  </w:style>
  <w:style w:type="character" w:customStyle="1" w:styleId="UnresolvedMention1">
    <w:name w:val="Unresolved Mention1"/>
    <w:basedOn w:val="DefaultParagraphFont"/>
    <w:uiPriority w:val="99"/>
    <w:semiHidden/>
    <w:unhideWhenUsed/>
    <w:rsid w:val="00BF6A8E"/>
    <w:rPr>
      <w:color w:val="595959" w:themeColor="text1" w:themeTint="A6"/>
      <w:shd w:val="clear" w:color="auto" w:fill="E1DFDD"/>
    </w:rPr>
  </w:style>
  <w:style w:type="character" w:styleId="Hyperlink">
    <w:name w:val="Hyperlink"/>
    <w:basedOn w:val="DefaultParagraphFont"/>
    <w:uiPriority w:val="99"/>
    <w:semiHidden/>
    <w:unhideWhenUsed/>
    <w:rsid w:val="006C1ABA"/>
    <w:rPr>
      <w:color w:val="0000FF"/>
      <w:u w:val="single"/>
    </w:rPr>
  </w:style>
  <w:style w:type="paragraph" w:customStyle="1" w:styleId="Dates">
    <w:name w:val="Dates"/>
    <w:basedOn w:val="BodyText"/>
    <w:qFormat/>
    <w:rsid w:val="006C1ABA"/>
    <w:pPr>
      <w:widowControl w:val="0"/>
      <w:kinsoku w:val="0"/>
      <w:overflowPunct w:val="0"/>
      <w:autoSpaceDE w:val="0"/>
      <w:autoSpaceDN w:val="0"/>
      <w:adjustRightInd w:val="0"/>
      <w:spacing w:after="0" w:line="240" w:lineRule="auto"/>
    </w:pPr>
    <w:rPr>
      <w:rFonts w:eastAsia="Times New Roman" w:cs="Georgia"/>
      <w:b/>
      <w:color w:val="000000" w:themeColor="text1"/>
      <w:sz w:val="18"/>
      <w:szCs w:val="20"/>
    </w:rPr>
  </w:style>
  <w:style w:type="character" w:styleId="Strong">
    <w:name w:val="Strong"/>
    <w:basedOn w:val="DefaultParagraphFont"/>
    <w:uiPriority w:val="22"/>
    <w:semiHidden/>
    <w:qFormat/>
    <w:rsid w:val="006C1ABA"/>
    <w:rPr>
      <w:b/>
      <w:bCs/>
      <w:color w:val="8064A2" w:themeColor="accent4"/>
    </w:rPr>
  </w:style>
  <w:style w:type="paragraph" w:customStyle="1" w:styleId="Experience">
    <w:name w:val="Experience"/>
    <w:basedOn w:val="Normal"/>
    <w:qFormat/>
    <w:rsid w:val="006C1ABA"/>
    <w:pPr>
      <w:spacing w:after="200" w:line="240" w:lineRule="auto"/>
    </w:pPr>
    <w:rPr>
      <w:sz w:val="22"/>
      <w:szCs w:val="24"/>
    </w:rPr>
  </w:style>
  <w:style w:type="paragraph" w:styleId="BodyText">
    <w:name w:val="Body Text"/>
    <w:basedOn w:val="Normal"/>
    <w:link w:val="BodyTextChar"/>
    <w:uiPriority w:val="99"/>
    <w:semiHidden/>
    <w:unhideWhenUsed/>
    <w:rsid w:val="006C1ABA"/>
    <w:pPr>
      <w:spacing w:after="120"/>
    </w:pPr>
  </w:style>
  <w:style w:type="character" w:customStyle="1" w:styleId="BodyTextChar">
    <w:name w:val="Body Text Char"/>
    <w:basedOn w:val="DefaultParagraphFont"/>
    <w:link w:val="BodyText"/>
    <w:uiPriority w:val="99"/>
    <w:semiHidden/>
    <w:rsid w:val="006C1ABA"/>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5241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mrapuano1.github.io/portfolio_website/work.html"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dmrapuano1" TargetMode="Externa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F4EE08A3F749D98D5D8146615EC2DE"/>
        <w:category>
          <w:name w:val="General"/>
          <w:gallery w:val="placeholder"/>
        </w:category>
        <w:types>
          <w:type w:val="bbPlcHdr"/>
        </w:types>
        <w:behaviors>
          <w:behavior w:val="content"/>
        </w:behaviors>
        <w:guid w:val="{716852C9-9D37-442A-9E90-FAA6B7959B1D}"/>
      </w:docPartPr>
      <w:docPartBody>
        <w:p w:rsidR="006848A8" w:rsidRDefault="00AB5A26">
          <w:pPr>
            <w:pStyle w:val="81F4EE08A3F749D98D5D8146615EC2DE"/>
          </w:pPr>
          <w:r>
            <w:t>your name</w:t>
          </w:r>
        </w:p>
      </w:docPartBody>
    </w:docPart>
    <w:docPart>
      <w:docPartPr>
        <w:name w:val="92010B9869454D099BD36CF30C65B754"/>
        <w:category>
          <w:name w:val="General"/>
          <w:gallery w:val="placeholder"/>
        </w:category>
        <w:types>
          <w:type w:val="bbPlcHdr"/>
        </w:types>
        <w:behaviors>
          <w:behavior w:val="content"/>
        </w:behaviors>
        <w:guid w:val="{060FD452-5980-4E32-84AE-FB8259361B8D}"/>
      </w:docPartPr>
      <w:docPartBody>
        <w:p w:rsidR="006848A8" w:rsidRDefault="00AB5A26">
          <w:pPr>
            <w:pStyle w:val="92010B9869454D099BD36CF30C65B754"/>
          </w:pPr>
          <w:r>
            <w:t>|</w:t>
          </w:r>
        </w:p>
      </w:docPartBody>
    </w:docPart>
    <w:docPart>
      <w:docPartPr>
        <w:name w:val="9A1BF385308441D6814CD6FD920A2716"/>
        <w:category>
          <w:name w:val="General"/>
          <w:gallery w:val="placeholder"/>
        </w:category>
        <w:types>
          <w:type w:val="bbPlcHdr"/>
        </w:types>
        <w:behaviors>
          <w:behavior w:val="content"/>
        </w:behaviors>
        <w:guid w:val="{CC4CCD91-D352-4570-BA7F-3CEC3BEC0F4C}"/>
      </w:docPartPr>
      <w:docPartBody>
        <w:p w:rsidR="006848A8" w:rsidRDefault="00AB5A26">
          <w:pPr>
            <w:pStyle w:val="9A1BF385308441D6814CD6FD920A2716"/>
          </w:pPr>
          <w:r>
            <w:t>|</w:t>
          </w:r>
        </w:p>
      </w:docPartBody>
    </w:docPart>
    <w:docPart>
      <w:docPartPr>
        <w:name w:val="4B9DBC46D73343449AAFBE80F79FC38E"/>
        <w:category>
          <w:name w:val="General"/>
          <w:gallery w:val="placeholder"/>
        </w:category>
        <w:types>
          <w:type w:val="bbPlcHdr"/>
        </w:types>
        <w:behaviors>
          <w:behavior w:val="content"/>
        </w:behaviors>
        <w:guid w:val="{9F6F97BA-157F-41F5-8CD4-F5D0B8254A83}"/>
      </w:docPartPr>
      <w:docPartBody>
        <w:p w:rsidR="006848A8" w:rsidRDefault="00AB5A26">
          <w:pPr>
            <w:pStyle w:val="4B9DBC46D73343449AAFBE80F79FC38E"/>
          </w:pPr>
          <w:r>
            <w:t>E-Mail</w:t>
          </w:r>
        </w:p>
      </w:docPartBody>
    </w:docPart>
    <w:docPart>
      <w:docPartPr>
        <w:name w:val="3B67373AD330416BA9A87677BE669F8A"/>
        <w:category>
          <w:name w:val="General"/>
          <w:gallery w:val="placeholder"/>
        </w:category>
        <w:types>
          <w:type w:val="bbPlcHdr"/>
        </w:types>
        <w:behaviors>
          <w:behavior w:val="content"/>
        </w:behaviors>
        <w:guid w:val="{90AD4D9E-66AC-47BA-A426-E85A2A7B4EDF}"/>
      </w:docPartPr>
      <w:docPartBody>
        <w:p w:rsidR="006848A8" w:rsidRDefault="00AB5A26">
          <w:pPr>
            <w:pStyle w:val="3B67373AD330416BA9A87677BE669F8A"/>
          </w:pPr>
          <w:r>
            <w:t>“The Female Betrayed and Modern Media”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26"/>
    <w:rsid w:val="006848A8"/>
    <w:rsid w:val="00AB5A26"/>
    <w:rsid w:val="00D83B9B"/>
    <w:rsid w:val="00EE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4EE08A3F749D98D5D8146615EC2DE">
    <w:name w:val="81F4EE08A3F749D98D5D8146615EC2DE"/>
  </w:style>
  <w:style w:type="paragraph" w:customStyle="1" w:styleId="E2930DEAB56D402EBBBED9F2D1355B26">
    <w:name w:val="E2930DEAB56D402EBBBED9F2D1355B26"/>
  </w:style>
  <w:style w:type="paragraph" w:customStyle="1" w:styleId="8896C36465904E36A49A6E28D450094E">
    <w:name w:val="8896C36465904E36A49A6E28D450094E"/>
  </w:style>
  <w:style w:type="paragraph" w:customStyle="1" w:styleId="92010B9869454D099BD36CF30C65B754">
    <w:name w:val="92010B9869454D099BD36CF30C65B754"/>
  </w:style>
  <w:style w:type="paragraph" w:customStyle="1" w:styleId="6D1FB76AE3EE4CE8B45E1600951F4CFC">
    <w:name w:val="6D1FB76AE3EE4CE8B45E1600951F4CFC"/>
  </w:style>
  <w:style w:type="paragraph" w:customStyle="1" w:styleId="9A1BF385308441D6814CD6FD920A2716">
    <w:name w:val="9A1BF385308441D6814CD6FD920A2716"/>
  </w:style>
  <w:style w:type="paragraph" w:customStyle="1" w:styleId="4B9DBC46D73343449AAFBE80F79FC38E">
    <w:name w:val="4B9DBC46D73343449AAFBE80F79FC38E"/>
  </w:style>
  <w:style w:type="paragraph" w:customStyle="1" w:styleId="A5CB4340240442F28FC0A59A1837A6C1">
    <w:name w:val="A5CB4340240442F28FC0A59A1837A6C1"/>
  </w:style>
  <w:style w:type="paragraph" w:customStyle="1" w:styleId="B27EC724A0404550AECA38985EC90724">
    <w:name w:val="B27EC724A0404550AECA38985EC90724"/>
  </w:style>
  <w:style w:type="paragraph" w:customStyle="1" w:styleId="A63A364D059E4366AA6AF34F2BC75FFD">
    <w:name w:val="A63A364D059E4366AA6AF34F2BC75FFD"/>
  </w:style>
  <w:style w:type="paragraph" w:customStyle="1" w:styleId="F14F05253AFF4AAB918D2508F553B0B0">
    <w:name w:val="F14F05253AFF4AAB918D2508F553B0B0"/>
  </w:style>
  <w:style w:type="paragraph" w:customStyle="1" w:styleId="A2C8351924B04196AEF202734335D2D6">
    <w:name w:val="A2C8351924B04196AEF202734335D2D6"/>
  </w:style>
  <w:style w:type="paragraph" w:customStyle="1" w:styleId="DF16662AF344403197B099DA7E4BB0DA">
    <w:name w:val="DF16662AF344403197B099DA7E4BB0DA"/>
  </w:style>
  <w:style w:type="paragraph" w:customStyle="1" w:styleId="A2115F5F39444F4CA823836E9A03A7E8">
    <w:name w:val="A2115F5F39444F4CA823836E9A03A7E8"/>
  </w:style>
  <w:style w:type="paragraph" w:customStyle="1" w:styleId="9815883DF8D94F30BC130E2D3C47549B">
    <w:name w:val="9815883DF8D94F30BC130E2D3C47549B"/>
  </w:style>
  <w:style w:type="paragraph" w:customStyle="1" w:styleId="A730DE09CCC940D6AEA9E6FE37B8EE77">
    <w:name w:val="A730DE09CCC940D6AEA9E6FE37B8EE77"/>
  </w:style>
  <w:style w:type="paragraph" w:customStyle="1" w:styleId="E12ED472BD734DD4BB5A3C4EA1EB0E59">
    <w:name w:val="E12ED472BD734DD4BB5A3C4EA1EB0E59"/>
  </w:style>
  <w:style w:type="paragraph" w:customStyle="1" w:styleId="6DF899C03C234CA890F09FD0360C4D8F">
    <w:name w:val="6DF899C03C234CA890F09FD0360C4D8F"/>
  </w:style>
  <w:style w:type="paragraph" w:customStyle="1" w:styleId="1D142810904142ABB0ABBD21E1C10868">
    <w:name w:val="1D142810904142ABB0ABBD21E1C10868"/>
  </w:style>
  <w:style w:type="paragraph" w:customStyle="1" w:styleId="53782359B8CB4A81AC1F50D240D8A49D">
    <w:name w:val="53782359B8CB4A81AC1F50D240D8A49D"/>
  </w:style>
  <w:style w:type="paragraph" w:customStyle="1" w:styleId="41C26B19A75C4DF78AF08C825286ADC2">
    <w:name w:val="41C26B19A75C4DF78AF08C825286ADC2"/>
  </w:style>
  <w:style w:type="paragraph" w:customStyle="1" w:styleId="0A170CDB2E9440D5BF595E88A03ADB03">
    <w:name w:val="0A170CDB2E9440D5BF595E88A03ADB03"/>
  </w:style>
  <w:style w:type="paragraph" w:customStyle="1" w:styleId="137C847B993B4DD295708E0CFADE6EF0">
    <w:name w:val="137C847B993B4DD295708E0CFADE6EF0"/>
  </w:style>
  <w:style w:type="paragraph" w:customStyle="1" w:styleId="BE916438311A41E39B96CF371C5F8F31">
    <w:name w:val="BE916438311A41E39B96CF371C5F8F31"/>
  </w:style>
  <w:style w:type="paragraph" w:customStyle="1" w:styleId="DC07172C90A64F26B822B6E47AEE1DC9">
    <w:name w:val="DC07172C90A64F26B822B6E47AEE1DC9"/>
  </w:style>
  <w:style w:type="paragraph" w:customStyle="1" w:styleId="755E201F2D454070B0CB3C4D196FDA17">
    <w:name w:val="755E201F2D454070B0CB3C4D196FDA17"/>
  </w:style>
  <w:style w:type="paragraph" w:customStyle="1" w:styleId="F15C73F761584BC0A1C6BBA84CB7106B">
    <w:name w:val="F15C73F761584BC0A1C6BBA84CB7106B"/>
  </w:style>
  <w:style w:type="paragraph" w:customStyle="1" w:styleId="47E5A0F6C952496B88EB42FC63330569">
    <w:name w:val="47E5A0F6C952496B88EB42FC63330569"/>
  </w:style>
  <w:style w:type="paragraph" w:customStyle="1" w:styleId="ABA7C5AC616142F7B3E86178EF111E90">
    <w:name w:val="ABA7C5AC616142F7B3E86178EF111E90"/>
  </w:style>
  <w:style w:type="paragraph" w:customStyle="1" w:styleId="CBE95E75F3124C75841086C09A5872AE">
    <w:name w:val="CBE95E75F3124C75841086C09A5872AE"/>
  </w:style>
  <w:style w:type="paragraph" w:customStyle="1" w:styleId="3723E4F73ACB4781BB63C6E4683699EA">
    <w:name w:val="3723E4F73ACB4781BB63C6E4683699EA"/>
  </w:style>
  <w:style w:type="paragraph" w:customStyle="1" w:styleId="0CA78348CE6F4377AFAD61E1EA87EE09">
    <w:name w:val="0CA78348CE6F4377AFAD61E1EA87EE09"/>
  </w:style>
  <w:style w:type="paragraph" w:customStyle="1" w:styleId="28508A25DA724B1EBACD80E338CC0561">
    <w:name w:val="28508A25DA724B1EBACD80E338CC0561"/>
  </w:style>
  <w:style w:type="paragraph" w:customStyle="1" w:styleId="06470A486A484161AC3EC7C26ADA3CCE">
    <w:name w:val="06470A486A484161AC3EC7C26ADA3CCE"/>
  </w:style>
  <w:style w:type="paragraph" w:customStyle="1" w:styleId="44B8A346DE6548FBAB2DA544D2AF10D4">
    <w:name w:val="44B8A346DE6548FBAB2DA544D2AF10D4"/>
  </w:style>
  <w:style w:type="paragraph" w:customStyle="1" w:styleId="59979DCB036B4DA78147B3A2A5E948EC">
    <w:name w:val="59979DCB036B4DA78147B3A2A5E948EC"/>
  </w:style>
  <w:style w:type="paragraph" w:customStyle="1" w:styleId="3ECAAD42FD514554B4D7926FA45BFFEE">
    <w:name w:val="3ECAAD42FD514554B4D7926FA45BFFEE"/>
  </w:style>
  <w:style w:type="paragraph" w:customStyle="1" w:styleId="AD53699E41884A0BB1DABB49112C2B1D">
    <w:name w:val="AD53699E41884A0BB1DABB49112C2B1D"/>
  </w:style>
  <w:style w:type="paragraph" w:customStyle="1" w:styleId="879447C3BAF1430CB462DDEA8AF3A8B8">
    <w:name w:val="879447C3BAF1430CB462DDEA8AF3A8B8"/>
  </w:style>
  <w:style w:type="paragraph" w:customStyle="1" w:styleId="DCEE70B22F0C4BD4BB47CBD9097EDC9A">
    <w:name w:val="DCEE70B22F0C4BD4BB47CBD9097EDC9A"/>
  </w:style>
  <w:style w:type="paragraph" w:customStyle="1" w:styleId="5FE35939376E47E699DBD81B04143C4C">
    <w:name w:val="5FE35939376E47E699DBD81B04143C4C"/>
  </w:style>
  <w:style w:type="paragraph" w:customStyle="1" w:styleId="189C418680334100AEE25A86A3F2A36E">
    <w:name w:val="189C418680334100AEE25A86A3F2A36E"/>
  </w:style>
  <w:style w:type="paragraph" w:customStyle="1" w:styleId="E177B0456FB742FCAEFB829568430508">
    <w:name w:val="E177B0456FB742FCAEFB829568430508"/>
  </w:style>
  <w:style w:type="paragraph" w:customStyle="1" w:styleId="B0C0991E573A45BC9BEB95165BA3EC24">
    <w:name w:val="B0C0991E573A45BC9BEB95165BA3EC24"/>
  </w:style>
  <w:style w:type="paragraph" w:customStyle="1" w:styleId="A3D92488FAEA46FD9AFD6D5A001E1C50">
    <w:name w:val="A3D92488FAEA46FD9AFD6D5A001E1C50"/>
  </w:style>
  <w:style w:type="paragraph" w:customStyle="1" w:styleId="1E7AF2CC773149A8A4A137B77C666FFE">
    <w:name w:val="1E7AF2CC773149A8A4A137B77C666FFE"/>
  </w:style>
  <w:style w:type="paragraph" w:customStyle="1" w:styleId="4F62B3BE9E3B4FB699AE91C0FB7722CB">
    <w:name w:val="4F62B3BE9E3B4FB699AE91C0FB7722CB"/>
  </w:style>
  <w:style w:type="paragraph" w:customStyle="1" w:styleId="895A5167133143DD9FBC0F0DB8D39BDA">
    <w:name w:val="895A5167133143DD9FBC0F0DB8D39BDA"/>
  </w:style>
  <w:style w:type="paragraph" w:customStyle="1" w:styleId="07FB4CB28A8E45EA9CE94161644CB4D5">
    <w:name w:val="07FB4CB28A8E45EA9CE94161644CB4D5"/>
  </w:style>
  <w:style w:type="paragraph" w:customStyle="1" w:styleId="B2CA4C15CF604049A25DA7D5295D815E">
    <w:name w:val="B2CA4C15CF604049A25DA7D5295D815E"/>
  </w:style>
  <w:style w:type="paragraph" w:customStyle="1" w:styleId="821476E303C84E928FC4EE4EBC45453F">
    <w:name w:val="821476E303C84E928FC4EE4EBC45453F"/>
  </w:style>
  <w:style w:type="paragraph" w:customStyle="1" w:styleId="596FE40ABE9441E496F4E1F9E8DC4CB5">
    <w:name w:val="596FE40ABE9441E496F4E1F9E8DC4CB5"/>
  </w:style>
  <w:style w:type="paragraph" w:customStyle="1" w:styleId="C422DC95C6F44F9EA8954068C3127B9A">
    <w:name w:val="C422DC95C6F44F9EA8954068C3127B9A"/>
  </w:style>
  <w:style w:type="paragraph" w:customStyle="1" w:styleId="B5F3DCB98EA14C4CB5B9385DCAAD42E1">
    <w:name w:val="B5F3DCB98EA14C4CB5B9385DCAAD42E1"/>
  </w:style>
  <w:style w:type="paragraph" w:customStyle="1" w:styleId="17B653E5E74C4890BF30020CD815EA96">
    <w:name w:val="17B653E5E74C4890BF30020CD815EA96"/>
  </w:style>
  <w:style w:type="paragraph" w:customStyle="1" w:styleId="65485B0F183B44A0AA36256B82A66BC4">
    <w:name w:val="65485B0F183B44A0AA36256B82A66BC4"/>
  </w:style>
  <w:style w:type="paragraph" w:customStyle="1" w:styleId="06E0FA257D994A41ADDEDCEA3C5B95B0">
    <w:name w:val="06E0FA257D994A41ADDEDCEA3C5B95B0"/>
  </w:style>
  <w:style w:type="paragraph" w:customStyle="1" w:styleId="916132F988EE47F893B9DD771574496F">
    <w:name w:val="916132F988EE47F893B9DD771574496F"/>
  </w:style>
  <w:style w:type="paragraph" w:customStyle="1" w:styleId="3AC4FCAC40A14FD2AE2BA6208A6FED73">
    <w:name w:val="3AC4FCAC40A14FD2AE2BA6208A6FED73"/>
  </w:style>
  <w:style w:type="paragraph" w:customStyle="1" w:styleId="AEF6CC358B0E4EFA8BCDBB8663CBDC4A">
    <w:name w:val="AEF6CC358B0E4EFA8BCDBB8663CBDC4A"/>
  </w:style>
  <w:style w:type="paragraph" w:customStyle="1" w:styleId="9C41B8780D8C446D87C8FC2DF2F29B4C">
    <w:name w:val="9C41B8780D8C446D87C8FC2DF2F29B4C"/>
  </w:style>
  <w:style w:type="paragraph" w:customStyle="1" w:styleId="ECA7607D6B324975B776E7C6A2BF1C70">
    <w:name w:val="ECA7607D6B324975B776E7C6A2BF1C70"/>
  </w:style>
  <w:style w:type="paragraph" w:customStyle="1" w:styleId="129763F9FC494344B6A4C4FD7676AF71">
    <w:name w:val="129763F9FC494344B6A4C4FD7676AF71"/>
  </w:style>
  <w:style w:type="paragraph" w:customStyle="1" w:styleId="18E071BCD74A478AA31C0F79C6FE78C6">
    <w:name w:val="18E071BCD74A478AA31C0F79C6FE78C6"/>
  </w:style>
  <w:style w:type="paragraph" w:customStyle="1" w:styleId="E85FADF3356B4F6BAF21BC961F7F706B">
    <w:name w:val="E85FADF3356B4F6BAF21BC961F7F706B"/>
  </w:style>
  <w:style w:type="paragraph" w:customStyle="1" w:styleId="9983FAADD6D2450AA4362A4570287BCA">
    <w:name w:val="9983FAADD6D2450AA4362A4570287BCA"/>
  </w:style>
  <w:style w:type="paragraph" w:customStyle="1" w:styleId="9BEA27B358C149559C987AE41DA633BA">
    <w:name w:val="9BEA27B358C149559C987AE41DA633BA"/>
  </w:style>
  <w:style w:type="paragraph" w:customStyle="1" w:styleId="E2B7C0F2FDE74498B1E6D3854AE3C0DC">
    <w:name w:val="E2B7C0F2FDE74498B1E6D3854AE3C0DC"/>
  </w:style>
  <w:style w:type="paragraph" w:customStyle="1" w:styleId="26D286FF5DEB48CBA1DFE7C40AF44F48">
    <w:name w:val="26D286FF5DEB48CBA1DFE7C40AF44F48"/>
  </w:style>
  <w:style w:type="paragraph" w:customStyle="1" w:styleId="89DC536E2D0D4ECDBF9229CDA2DB9940">
    <w:name w:val="89DC536E2D0D4ECDBF9229CDA2DB9940"/>
  </w:style>
  <w:style w:type="paragraph" w:customStyle="1" w:styleId="44B1632E4ABA4F5B8C2D759B0FA5C801">
    <w:name w:val="44B1632E4ABA4F5B8C2D759B0FA5C801"/>
  </w:style>
  <w:style w:type="paragraph" w:customStyle="1" w:styleId="97503F97CA464B2CAF9BF5E98613B0C7">
    <w:name w:val="97503F97CA464B2CAF9BF5E98613B0C7"/>
  </w:style>
  <w:style w:type="paragraph" w:customStyle="1" w:styleId="A43BB45D63B04814A7199CBBE951A1BB">
    <w:name w:val="A43BB45D63B04814A7199CBBE951A1BB"/>
  </w:style>
  <w:style w:type="paragraph" w:customStyle="1" w:styleId="0A78BEAE3DB1439CB1128E6720349F79">
    <w:name w:val="0A78BEAE3DB1439CB1128E6720349F79"/>
  </w:style>
  <w:style w:type="paragraph" w:customStyle="1" w:styleId="96EDDB375FB54802BDCCFFFFA051A60D">
    <w:name w:val="96EDDB375FB54802BDCCFFFFA051A60D"/>
  </w:style>
  <w:style w:type="paragraph" w:customStyle="1" w:styleId="3B67373AD330416BA9A87677BE669F8A">
    <w:name w:val="3B67373AD330416BA9A87677BE669F8A"/>
  </w:style>
  <w:style w:type="paragraph" w:customStyle="1" w:styleId="CBD4AB14CD7A4B0D8A73A608E7FA13D4">
    <w:name w:val="CBD4AB14CD7A4B0D8A73A608E7FA13D4"/>
  </w:style>
  <w:style w:type="paragraph" w:customStyle="1" w:styleId="E4AFCBC0ADAA4D57A9FC23263C0D76FA">
    <w:name w:val="E4AFCBC0ADAA4D57A9FC23263C0D76FA"/>
  </w:style>
  <w:style w:type="paragraph" w:customStyle="1" w:styleId="D99BB682BC9F489AA1A93BE5A4748D41">
    <w:name w:val="D99BB682BC9F489AA1A93BE5A4748D41"/>
  </w:style>
  <w:style w:type="paragraph" w:customStyle="1" w:styleId="EFE60F0388E74A9A8E45B4A73CE85915">
    <w:name w:val="EFE60F0388E74A9A8E45B4A73CE85915"/>
  </w:style>
  <w:style w:type="paragraph" w:customStyle="1" w:styleId="45D6E6BB803049A481090E686FF8D8A1">
    <w:name w:val="45D6E6BB803049A481090E686FF8D8A1"/>
  </w:style>
  <w:style w:type="paragraph" w:customStyle="1" w:styleId="6BC35F076A344D67AAB7F499B32F65B2">
    <w:name w:val="6BC35F076A344D67AAB7F499B32F65B2"/>
  </w:style>
  <w:style w:type="paragraph" w:customStyle="1" w:styleId="94DC499278F3429791102276E35FCFE0">
    <w:name w:val="94DC499278F3429791102276E35FCFE0"/>
  </w:style>
  <w:style w:type="paragraph" w:customStyle="1" w:styleId="F92FA68A29784C32A1CCDDE65DA1FEAA">
    <w:name w:val="F92FA68A29784C32A1CCDDE65DA1FEAA"/>
  </w:style>
  <w:style w:type="paragraph" w:customStyle="1" w:styleId="657D5E2CC88A431FA701978F15F9C04E">
    <w:name w:val="657D5E2CC88A431FA701978F15F9C04E"/>
  </w:style>
  <w:style w:type="paragraph" w:customStyle="1" w:styleId="D8BA0BE6D5C4402E9A5F642602183C84">
    <w:name w:val="D8BA0BE6D5C4402E9A5F642602183C84"/>
  </w:style>
  <w:style w:type="paragraph" w:customStyle="1" w:styleId="337A4F0109244A8CB55683C3E63DC5F0">
    <w:name w:val="337A4F0109244A8CB55683C3E63DC5F0"/>
  </w:style>
  <w:style w:type="paragraph" w:customStyle="1" w:styleId="D33EEF574FBE4B018253DE1DD523FBBF">
    <w:name w:val="D33EEF574FBE4B018253DE1DD523FBBF"/>
  </w:style>
  <w:style w:type="paragraph" w:customStyle="1" w:styleId="DE69F667B84642289C86BC10F91AB361">
    <w:name w:val="DE69F667B84642289C86BC10F91AB361"/>
  </w:style>
  <w:style w:type="paragraph" w:customStyle="1" w:styleId="F12F71618E544BA2A0038AAC1B13BB00">
    <w:name w:val="F12F71618E544BA2A0038AAC1B13BB00"/>
  </w:style>
  <w:style w:type="paragraph" w:customStyle="1" w:styleId="82BBF6DDAA524117B857AE6553CBFAC4">
    <w:name w:val="82BBF6DDAA524117B857AE6553CBFAC4"/>
  </w:style>
  <w:style w:type="paragraph" w:customStyle="1" w:styleId="B9A8FAF6D1F04B5E84834E2B5AE86FA2">
    <w:name w:val="B9A8FAF6D1F04B5E84834E2B5AE86F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Curriculum vitae</Template>
  <TotalTime>44</TotalTime>
  <Pages>1</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Dominick Rapuano</dc:creator>
  <cp:keywords/>
  <cp:lastModifiedBy>Meredith Rapuano</cp:lastModifiedBy>
  <cp:revision>5</cp:revision>
  <cp:lastPrinted>2006-08-01T17:47:00Z</cp:lastPrinted>
  <dcterms:created xsi:type="dcterms:W3CDTF">2020-05-22T16:18:00Z</dcterms:created>
  <dcterms:modified xsi:type="dcterms:W3CDTF">2020-07-12T22:36:00Z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